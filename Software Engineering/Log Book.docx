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663" w:rsidRDefault="00594663" w:rsidP="00594663">
      <w:pPr>
        <w:pStyle w:val="Heading1"/>
      </w:pPr>
      <w:r>
        <w:t>Log Book</w:t>
      </w:r>
    </w:p>
    <w:p w:rsidR="00594663" w:rsidRDefault="00594663" w:rsidP="00594663"/>
    <w:p w:rsidR="00594663" w:rsidRDefault="00594663" w:rsidP="00594663">
      <w:r>
        <w:t>27/09/2016</w:t>
      </w:r>
    </w:p>
    <w:p w:rsidR="00594663" w:rsidRDefault="00594663" w:rsidP="00594663">
      <w:r>
        <w:t>Groups were formed, roles sorted, GitHub accounts created.</w:t>
      </w:r>
    </w:p>
    <w:p w:rsidR="00594663" w:rsidRDefault="00594663" w:rsidP="00594663">
      <w:r>
        <w:t>Repository created.</w:t>
      </w:r>
    </w:p>
    <w:p w:rsidR="00594663" w:rsidRPr="00594663" w:rsidRDefault="00594663" w:rsidP="00594663">
      <w:bookmarkStart w:id="0" w:name="_GoBack"/>
      <w:bookmarkEnd w:id="0"/>
    </w:p>
    <w:p w:rsidR="00594663" w:rsidRDefault="00594663" w:rsidP="00594663"/>
    <w:p w:rsidR="007B238B" w:rsidRPr="00594663" w:rsidRDefault="007B238B" w:rsidP="00594663">
      <w:pPr>
        <w:jc w:val="center"/>
      </w:pPr>
    </w:p>
    <w:sectPr w:rsidR="007B238B" w:rsidRPr="00594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63"/>
    <w:rsid w:val="00594663"/>
    <w:rsid w:val="007B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8B75C-60E2-4879-8AAD-0F17F871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46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946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46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AD528689.dotm</Template>
  <TotalTime>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Gisbourne, Billy (Student)</dc:creator>
  <cp:keywords/>
  <dc:description/>
  <cp:lastModifiedBy>Gisbourne, Billy (Student)</cp:lastModifiedBy>
  <cp:revision>1</cp:revision>
  <dcterms:created xsi:type="dcterms:W3CDTF">2016-09-27T11:21:00Z</dcterms:created>
  <dcterms:modified xsi:type="dcterms:W3CDTF">2016-09-27T11:24:00Z</dcterms:modified>
</cp:coreProperties>
</file>